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0B" w:rsidRDefault="00F536EA" w:rsidP="00F536EA">
      <w:r>
        <w:t>Coursework is one increment.</w:t>
      </w:r>
    </w:p>
    <w:p w:rsidR="00F536EA" w:rsidRDefault="00F536EA" w:rsidP="00F536EA">
      <w:r>
        <w:t>Coursework case study similar to software engineering (SmartFridge)</w:t>
      </w:r>
    </w:p>
    <w:p w:rsidR="00F536EA" w:rsidRDefault="00F536EA" w:rsidP="00F536EA">
      <w:r>
        <w:t>Coursework deadline is 11</w:t>
      </w:r>
      <w:r w:rsidRPr="00F536EA">
        <w:rPr>
          <w:vertAlign w:val="superscript"/>
        </w:rPr>
        <w:t>th</w:t>
      </w:r>
      <w:r>
        <w:t xml:space="preserve"> November</w:t>
      </w:r>
    </w:p>
    <w:p w:rsidR="00F536EA" w:rsidRDefault="00F536EA" w:rsidP="00F536EA">
      <w:r>
        <w:t>Coursework is only three questions</w:t>
      </w:r>
    </w:p>
    <w:p w:rsidR="00F536EA" w:rsidRDefault="00F536EA" w:rsidP="00F536EA">
      <w:r>
        <w:t>First question can be done now, it is a sequence diagram</w:t>
      </w:r>
    </w:p>
    <w:p w:rsidR="00F536EA" w:rsidRDefault="00F536EA" w:rsidP="00F536EA">
      <w:r>
        <w:t>Exam in January</w:t>
      </w:r>
    </w:p>
    <w:p w:rsidR="00F536EA" w:rsidRDefault="00F536EA" w:rsidP="00F536EA">
      <w:r>
        <w:t>Tomcat = container for creating web applications</w:t>
      </w:r>
    </w:p>
    <w:p w:rsidR="00F536EA" w:rsidRDefault="00F536EA" w:rsidP="00F536EA">
      <w:r>
        <w:t>JMeter = tool for viewing response time on web applications</w:t>
      </w:r>
    </w:p>
    <w:p w:rsidR="00F536EA" w:rsidRDefault="00F536EA" w:rsidP="00F536EA">
      <w:r>
        <w:t>HD images on web introduces extra time for waiting</w:t>
      </w:r>
    </w:p>
    <w:p w:rsidR="00F536EA" w:rsidRDefault="00F536EA" w:rsidP="00F536EA">
      <w:r>
        <w:t>Visual |paradigm takes 3</w:t>
      </w:r>
      <w:r w:rsidRPr="00F536EA">
        <w:rPr>
          <w:vertAlign w:val="superscript"/>
        </w:rPr>
        <w:t>rd</w:t>
      </w:r>
      <w:r>
        <w:t xml:space="preserve"> party software and reverses it</w:t>
      </w:r>
    </w:p>
    <w:p w:rsidR="00F536EA" w:rsidRDefault="00F536EA" w:rsidP="00F536EA">
      <w:r>
        <w:t>UML current version = 2.5.1</w:t>
      </w:r>
    </w:p>
    <w:p w:rsidR="00F536EA" w:rsidRDefault="00CB7E6A" w:rsidP="00F536EA">
      <w:r>
        <w:t>Android written in JAVA but under it is actually C/C++</w:t>
      </w:r>
    </w:p>
    <w:p w:rsidR="00CB7E6A" w:rsidRDefault="00C5541B" w:rsidP="00F536EA">
      <w:r>
        <w:t>Object orientation = communicating objects in software</w:t>
      </w:r>
    </w:p>
    <w:p w:rsidR="00C5541B" w:rsidRDefault="00C5541B" w:rsidP="00F536EA">
      <w:r>
        <w:t>Efficient software = less memory or less time or less power</w:t>
      </w:r>
    </w:p>
    <w:p w:rsidR="00C5541B" w:rsidRDefault="00451CE7" w:rsidP="00F536EA">
      <w:r>
        <w:t>Analysis =</w:t>
      </w:r>
      <w:r w:rsidR="00C5541B">
        <w:t xml:space="preserve"> build diagrams, discover what is captured is sufficient</w:t>
      </w:r>
    </w:p>
    <w:p w:rsidR="00C5541B" w:rsidRDefault="00C5541B" w:rsidP="00F536EA">
      <w:r>
        <w:t xml:space="preserve">Design = </w:t>
      </w:r>
      <w:r w:rsidR="00451CE7">
        <w:t>efficiency</w:t>
      </w:r>
      <w:r>
        <w:t xml:space="preserve"> + solution domain</w:t>
      </w:r>
    </w:p>
    <w:p w:rsidR="00C5541B" w:rsidRDefault="00C5541B" w:rsidP="00F536EA">
      <w:r>
        <w:t>Analysis = what system does</w:t>
      </w:r>
    </w:p>
    <w:p w:rsidR="00C5541B" w:rsidRDefault="00C5541B" w:rsidP="00F536EA">
      <w:r>
        <w:t>Design = how system does it</w:t>
      </w:r>
    </w:p>
    <w:p w:rsidR="00C5541B" w:rsidRDefault="00C5541B" w:rsidP="00F536EA">
      <w:r>
        <w:t>Use models because human brain has limit to understanding</w:t>
      </w:r>
    </w:p>
    <w:p w:rsidR="00C5541B" w:rsidRDefault="00C5541B" w:rsidP="00F536EA">
      <w:r>
        <w:t>All models are wrong, but some are useful</w:t>
      </w:r>
    </w:p>
    <w:p w:rsidR="00C5541B" w:rsidRDefault="00C5541B" w:rsidP="00F536EA">
      <w:r>
        <w:t>Capture essence, ignore details</w:t>
      </w:r>
    </w:p>
    <w:p w:rsidR="00C5541B" w:rsidRDefault="00C5541B" w:rsidP="00F536EA">
      <w:r>
        <w:t>Convergent engineering = unintended consequences after introducing new software</w:t>
      </w:r>
    </w:p>
    <w:p w:rsidR="00C5541B" w:rsidRDefault="00B7680B" w:rsidP="00F536EA">
      <w:r>
        <w:t xml:space="preserve">Model: What is the </w:t>
      </w:r>
      <w:r w:rsidR="00451CE7">
        <w:t>system</w:t>
      </w:r>
      <w:r>
        <w:t>?</w:t>
      </w:r>
    </w:p>
    <w:p w:rsidR="00B7680B" w:rsidRDefault="00B7680B" w:rsidP="00F536EA">
      <w:r>
        <w:t>Where are the boundaries of the internet?</w:t>
      </w:r>
    </w:p>
    <w:p w:rsidR="00AC4D33" w:rsidRDefault="00AC4D33" w:rsidP="00F536EA">
      <w:r>
        <w:t xml:space="preserve">When </w:t>
      </w:r>
      <w:r w:rsidR="000B4979">
        <w:t>modelling</w:t>
      </w:r>
      <w:r>
        <w:t>, always draw boundary first</w:t>
      </w:r>
    </w:p>
    <w:p w:rsidR="00AC4D33" w:rsidRDefault="00AC4D33" w:rsidP="00F536EA">
      <w:r>
        <w:t xml:space="preserve">Point of </w:t>
      </w:r>
      <w:r w:rsidR="000B4979">
        <w:t>models =</w:t>
      </w:r>
      <w:r>
        <w:t xml:space="preserve"> complexity</w:t>
      </w:r>
    </w:p>
    <w:p w:rsidR="00AC4D33" w:rsidRDefault="00AC4D33" w:rsidP="00F536EA">
      <w:r>
        <w:t>Grady Booch = one of three who globalised UML in 1997</w:t>
      </w:r>
    </w:p>
    <w:p w:rsidR="00AC4D33" w:rsidRDefault="00AC4D33" w:rsidP="00F536EA">
      <w:r>
        <w:t xml:space="preserve">30% of software projects completed successfully </w:t>
      </w:r>
    </w:p>
    <w:p w:rsidR="000B4979" w:rsidRDefault="000B4979" w:rsidP="000B4979">
      <w:r>
        <w:t>Main reason for fail: poorly captured requirements</w:t>
      </w:r>
    </w:p>
    <w:p w:rsidR="000B4979" w:rsidRDefault="000B4979" w:rsidP="000B4979">
      <w:r>
        <w:t xml:space="preserve">UML improve productivity </w:t>
      </w:r>
    </w:p>
    <w:p w:rsidR="000B4979" w:rsidRDefault="000B4979" w:rsidP="000B4979">
      <w:r>
        <w:t>UML not a methodology</w:t>
      </w:r>
    </w:p>
    <w:p w:rsidR="000B4979" w:rsidRDefault="000B4979" w:rsidP="000B4979">
      <w:r>
        <w:lastRenderedPageBreak/>
        <w:t>Containment = one class in another</w:t>
      </w:r>
    </w:p>
    <w:p w:rsidR="000B4979" w:rsidRDefault="000B4979" w:rsidP="000B4979">
      <w:r>
        <w:t>Realisation = interface + implementation class</w:t>
      </w:r>
    </w:p>
    <w:p w:rsidR="000B4979" w:rsidRDefault="000B4979" w:rsidP="000B4979">
      <w:r>
        <w:t>UML has 2 types of diagrams</w:t>
      </w:r>
    </w:p>
    <w:p w:rsidR="000B4979" w:rsidRDefault="000B4979" w:rsidP="000B4979">
      <w:r>
        <w:t>Structure diagrams + behaviour diagrams</w:t>
      </w:r>
    </w:p>
    <w:p w:rsidR="000B4979" w:rsidRDefault="000B4979" w:rsidP="000B4979">
      <w:r>
        <w:t>Business process = glorified activity diagrams</w:t>
      </w:r>
    </w:p>
    <w:p w:rsidR="000B4979" w:rsidRDefault="000B4979" w:rsidP="000B4979">
      <w:r>
        <w:t xml:space="preserve">Artefact = software/data files to be executed </w:t>
      </w:r>
      <w:bookmarkStart w:id="0" w:name="_GoBack"/>
      <w:bookmarkEnd w:id="0"/>
    </w:p>
    <w:p w:rsidR="000B4979" w:rsidRDefault="000B4979" w:rsidP="000B4979">
      <w:r>
        <w:t>Outcome is still specification</w:t>
      </w:r>
    </w:p>
    <w:p w:rsidR="00CB7E6A" w:rsidRDefault="00CB7E6A" w:rsidP="00F536EA"/>
    <w:sectPr w:rsidR="00CB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5E"/>
    <w:rsid w:val="000B4979"/>
    <w:rsid w:val="00451CE7"/>
    <w:rsid w:val="005F0E0B"/>
    <w:rsid w:val="00AC4D33"/>
    <w:rsid w:val="00B7680B"/>
    <w:rsid w:val="00C5541B"/>
    <w:rsid w:val="00CB7E6A"/>
    <w:rsid w:val="00F536EA"/>
    <w:rsid w:val="00F7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171E"/>
  <w15:chartTrackingRefBased/>
  <w15:docId w15:val="{E4EEC6FE-A38F-4835-B69B-586F6B11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7E948A91</Template>
  <TotalTime>15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City, University of London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UG-Peeroo, Kaleem</cp:lastModifiedBy>
  <cp:revision>7</cp:revision>
  <dcterms:created xsi:type="dcterms:W3CDTF">2018-09-28T07:14:00Z</dcterms:created>
  <dcterms:modified xsi:type="dcterms:W3CDTF">2018-09-28T07:29:00Z</dcterms:modified>
</cp:coreProperties>
</file>