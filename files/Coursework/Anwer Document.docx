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917BD" w14:textId="72D5EE36" w:rsidR="00FE7E37" w:rsidRDefault="006B5D37" w:rsidP="006B5D37">
      <w:pPr>
        <w:pStyle w:val="Title"/>
        <w:jc w:val="center"/>
      </w:pPr>
      <w:r>
        <w:t>Kaleem OOAD Coursework</w:t>
      </w:r>
    </w:p>
    <w:p w14:paraId="14207938" w14:textId="5AB7E8F1" w:rsidR="006B5D37" w:rsidRDefault="006B5D37" w:rsidP="006B5D37"/>
    <w:p w14:paraId="5C703AAB" w14:textId="435E41F1" w:rsidR="006B5D37" w:rsidRDefault="00A13B22" w:rsidP="006B5D37">
      <w:pPr>
        <w:pStyle w:val="Heading1"/>
      </w:pPr>
      <w:r>
        <w:t>Question 1: Use case realization</w:t>
      </w:r>
    </w:p>
    <w:p w14:paraId="121483FC" w14:textId="4E922C05" w:rsidR="00A13B22" w:rsidRDefault="008C0BC1" w:rsidP="008C0BC1">
      <w:pPr>
        <w:jc w:val="center"/>
      </w:pPr>
      <w:r>
        <w:rPr>
          <w:noProof/>
          <w:lang w:eastAsia="zh-CN"/>
        </w:rPr>
        <w:drawing>
          <wp:inline distT="0" distB="0" distL="0" distR="0" wp14:anchorId="37992C8D" wp14:editId="16A6308D">
            <wp:extent cx="6625175" cy="5305425"/>
            <wp:effectExtent l="0" t="0" r="444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sis Model Sequenc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710" cy="53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889E" w14:textId="4C79C6B4" w:rsidR="008701A9" w:rsidRDefault="008701A9" w:rsidP="008701A9">
      <w:r>
        <w:t>Whilst creating the sequence diagram, quite a few operations were found that I had to add to the analysis class diagram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046AB" w14:paraId="511AD861" w14:textId="77777777" w:rsidTr="007046AB">
        <w:tc>
          <w:tcPr>
            <w:tcW w:w="5228" w:type="dxa"/>
          </w:tcPr>
          <w:p w14:paraId="6E0A1EFE" w14:textId="4492A99D" w:rsidR="007046AB" w:rsidRPr="007046AB" w:rsidRDefault="007046AB" w:rsidP="00704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5228" w:type="dxa"/>
          </w:tcPr>
          <w:p w14:paraId="1553F641" w14:textId="52A7072E" w:rsidR="007046AB" w:rsidRPr="007046AB" w:rsidRDefault="007046AB" w:rsidP="00704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Added Operations</w:t>
            </w:r>
          </w:p>
        </w:tc>
      </w:tr>
      <w:tr w:rsidR="007046AB" w14:paraId="3A691831" w14:textId="77777777" w:rsidTr="007046AB">
        <w:tc>
          <w:tcPr>
            <w:tcW w:w="5228" w:type="dxa"/>
          </w:tcPr>
          <w:p w14:paraId="0DEBE6FF" w14:textId="3F734494" w:rsidR="007046AB" w:rsidRDefault="00627073" w:rsidP="007046AB">
            <w:pPr>
              <w:jc w:val="center"/>
            </w:pPr>
            <w:r>
              <w:t>GUIGateway</w:t>
            </w:r>
          </w:p>
        </w:tc>
        <w:tc>
          <w:tcPr>
            <w:tcW w:w="5228" w:type="dxa"/>
          </w:tcPr>
          <w:p w14:paraId="6826C0A9" w14:textId="77777777" w:rsidR="007046AB" w:rsidRDefault="00627073" w:rsidP="007046AB">
            <w:pPr>
              <w:jc w:val="center"/>
            </w:pPr>
            <w:r>
              <w:t>ProcessShoppingListDelivery()</w:t>
            </w:r>
          </w:p>
          <w:p w14:paraId="2E096B60" w14:textId="2239F05B" w:rsidR="00627073" w:rsidRDefault="00627073" w:rsidP="007046AB">
            <w:pPr>
              <w:jc w:val="center"/>
            </w:pPr>
            <w:r>
              <w:t>PromptUser(message:String)</w:t>
            </w:r>
          </w:p>
        </w:tc>
      </w:tr>
      <w:tr w:rsidR="007046AB" w14:paraId="68B404CB" w14:textId="77777777" w:rsidTr="007046AB">
        <w:tc>
          <w:tcPr>
            <w:tcW w:w="5228" w:type="dxa"/>
          </w:tcPr>
          <w:p w14:paraId="6CD1F33A" w14:textId="579180D2" w:rsidR="007046AB" w:rsidRDefault="00627073" w:rsidP="007046AB">
            <w:pPr>
              <w:jc w:val="center"/>
            </w:pPr>
            <w:r>
              <w:t>Controller</w:t>
            </w:r>
          </w:p>
        </w:tc>
        <w:tc>
          <w:tcPr>
            <w:tcW w:w="5228" w:type="dxa"/>
          </w:tcPr>
          <w:p w14:paraId="4F2BD530" w14:textId="77777777" w:rsidR="007046AB" w:rsidRDefault="00627073" w:rsidP="007046AB">
            <w:pPr>
              <w:jc w:val="center"/>
            </w:pPr>
            <w:r>
              <w:t>connectToCloud()</w:t>
            </w:r>
          </w:p>
          <w:p w14:paraId="4D6CF9B2" w14:textId="4906ADE4" w:rsidR="00627073" w:rsidRDefault="00627073" w:rsidP="00627073">
            <w:pPr>
              <w:jc w:val="center"/>
            </w:pPr>
            <w:r>
              <w:t>findShoppingList(id:Integer)</w:t>
            </w:r>
          </w:p>
        </w:tc>
      </w:tr>
      <w:tr w:rsidR="007046AB" w14:paraId="6E77C643" w14:textId="77777777" w:rsidTr="007046AB">
        <w:tc>
          <w:tcPr>
            <w:tcW w:w="5228" w:type="dxa"/>
          </w:tcPr>
          <w:p w14:paraId="5D28C57F" w14:textId="42A21354" w:rsidR="007046AB" w:rsidRDefault="00E80EFC" w:rsidP="007046AB">
            <w:pPr>
              <w:jc w:val="center"/>
            </w:pPr>
            <w:r>
              <w:t>CloudGateway</w:t>
            </w:r>
          </w:p>
        </w:tc>
        <w:tc>
          <w:tcPr>
            <w:tcW w:w="5228" w:type="dxa"/>
          </w:tcPr>
          <w:p w14:paraId="7A3AD610" w14:textId="77777777" w:rsidR="007046AB" w:rsidRDefault="00E80EFC" w:rsidP="007046AB">
            <w:pPr>
              <w:jc w:val="center"/>
            </w:pPr>
            <w:r>
              <w:t>Connect()</w:t>
            </w:r>
          </w:p>
          <w:p w14:paraId="780D1218" w14:textId="77777777" w:rsidR="00E80EFC" w:rsidRDefault="00E80EFC" w:rsidP="007046AB">
            <w:pPr>
              <w:jc w:val="center"/>
            </w:pPr>
            <w:r>
              <w:t>submitQuery(itemLocation:Integer)</w:t>
            </w:r>
          </w:p>
          <w:p w14:paraId="002D8C9B" w14:textId="34A26D33" w:rsidR="00E80EFC" w:rsidRDefault="00E80EFC" w:rsidP="007046AB">
            <w:pPr>
              <w:jc w:val="center"/>
            </w:pPr>
            <w:r>
              <w:t>disconnect()</w:t>
            </w:r>
          </w:p>
        </w:tc>
      </w:tr>
      <w:tr w:rsidR="007046AB" w14:paraId="37FC4209" w14:textId="77777777" w:rsidTr="007046AB">
        <w:tc>
          <w:tcPr>
            <w:tcW w:w="5228" w:type="dxa"/>
          </w:tcPr>
          <w:p w14:paraId="03FDDBC6" w14:textId="0D0E2A51" w:rsidR="007046AB" w:rsidRDefault="00881160" w:rsidP="007046AB">
            <w:pPr>
              <w:jc w:val="center"/>
            </w:pPr>
            <w:r>
              <w:t>ShoppingList</w:t>
            </w:r>
          </w:p>
        </w:tc>
        <w:tc>
          <w:tcPr>
            <w:tcW w:w="5228" w:type="dxa"/>
          </w:tcPr>
          <w:p w14:paraId="3CE4FE4A" w14:textId="3CBE86A2" w:rsidR="007046AB" w:rsidRDefault="00881160" w:rsidP="007046AB">
            <w:pPr>
              <w:jc w:val="center"/>
            </w:pPr>
            <w:r>
              <w:t>editItemQuantity(quantity: Integer)</w:t>
            </w:r>
          </w:p>
        </w:tc>
      </w:tr>
    </w:tbl>
    <w:p w14:paraId="76C8BC22" w14:textId="77777777" w:rsidR="00FE7E37" w:rsidRDefault="00FE7E37" w:rsidP="007046AB">
      <w:pPr>
        <w:jc w:val="center"/>
      </w:pPr>
    </w:p>
    <w:p w14:paraId="6A3AC49E" w14:textId="77777777" w:rsidR="00711BFD" w:rsidRDefault="00711BFD" w:rsidP="002D6151"/>
    <w:p w14:paraId="70613E17" w14:textId="77777777" w:rsidR="00711BFD" w:rsidRDefault="00711BFD" w:rsidP="002D6151"/>
    <w:p w14:paraId="25BACAA7" w14:textId="77777777" w:rsidR="00711BFD" w:rsidRDefault="00711BFD" w:rsidP="002D6151"/>
    <w:p w14:paraId="47247D16" w14:textId="5D97DB09" w:rsidR="008701A9" w:rsidRDefault="002D6151" w:rsidP="002D6151">
      <w:r>
        <w:lastRenderedPageBreak/>
        <w:t>Here is the updated analysis class diagram:</w:t>
      </w:r>
    </w:p>
    <w:p w14:paraId="1A6D1F0D" w14:textId="1B805511" w:rsidR="002D6151" w:rsidRDefault="0006542A" w:rsidP="0006542A">
      <w:pPr>
        <w:jc w:val="center"/>
      </w:pPr>
      <w:r>
        <w:rPr>
          <w:noProof/>
          <w:lang w:eastAsia="zh-CN"/>
        </w:rPr>
        <w:drawing>
          <wp:inline distT="0" distB="0" distL="0" distR="0" wp14:anchorId="254C31AA" wp14:editId="7700BE22">
            <wp:extent cx="6645910" cy="708515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ysis Model Class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4D56" w14:textId="5D61005A" w:rsidR="00A13B22" w:rsidRPr="00A971BD" w:rsidRDefault="00A13B22" w:rsidP="00A13B22">
      <w:pPr>
        <w:pStyle w:val="Heading1"/>
      </w:pPr>
      <w:r w:rsidRPr="00A971BD">
        <w:lastRenderedPageBreak/>
        <w:t>Question 2: Design class diagram</w:t>
      </w:r>
    </w:p>
    <w:p w14:paraId="6D577387" w14:textId="49E63611" w:rsidR="00A13B22" w:rsidRDefault="0083114A" w:rsidP="00A13B22">
      <w:r>
        <w:rPr>
          <w:noProof/>
          <w:lang w:eastAsia="zh-CN"/>
        </w:rPr>
        <w:drawing>
          <wp:inline distT="0" distB="0" distL="0" distR="0" wp14:anchorId="1FB4F841" wp14:editId="3838584B">
            <wp:extent cx="6645718" cy="9499868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is Model 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142" cy="95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3B734" w14:textId="7F2328E5" w:rsidR="00A13B22" w:rsidRDefault="00A13B22" w:rsidP="00A13B22">
      <w:pPr>
        <w:pStyle w:val="Heading1"/>
      </w:pPr>
      <w:r>
        <w:lastRenderedPageBreak/>
        <w:t>Question 3: State machine</w:t>
      </w:r>
    </w:p>
    <w:p w14:paraId="02E4DEDE" w14:textId="260C6D8F" w:rsidR="00426499" w:rsidRPr="00426499" w:rsidRDefault="00571EB4" w:rsidP="00426499">
      <w:r>
        <w:rPr>
          <w:noProof/>
          <w:lang w:eastAsia="zh-CN"/>
        </w:rPr>
        <w:drawing>
          <wp:inline distT="0" distB="0" distL="0" distR="0" wp14:anchorId="45D3C49D" wp14:editId="13C3C6DF">
            <wp:extent cx="6645910" cy="7352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ingList State Machin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99" w:rsidRPr="00426499" w:rsidSect="00BA34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D2"/>
    <w:rsid w:val="0006542A"/>
    <w:rsid w:val="002D6151"/>
    <w:rsid w:val="004048D2"/>
    <w:rsid w:val="00426499"/>
    <w:rsid w:val="00571EB4"/>
    <w:rsid w:val="00627073"/>
    <w:rsid w:val="006B5D37"/>
    <w:rsid w:val="006E4708"/>
    <w:rsid w:val="007046AB"/>
    <w:rsid w:val="00711BFD"/>
    <w:rsid w:val="0083114A"/>
    <w:rsid w:val="008701A9"/>
    <w:rsid w:val="00881160"/>
    <w:rsid w:val="008A5E72"/>
    <w:rsid w:val="008C0BC1"/>
    <w:rsid w:val="00A13B22"/>
    <w:rsid w:val="00A53C55"/>
    <w:rsid w:val="00A66875"/>
    <w:rsid w:val="00A971BD"/>
    <w:rsid w:val="00BA3497"/>
    <w:rsid w:val="00D625DC"/>
    <w:rsid w:val="00D6369C"/>
    <w:rsid w:val="00E01292"/>
    <w:rsid w:val="00E80EFC"/>
    <w:rsid w:val="00F96EA8"/>
    <w:rsid w:val="00FC7470"/>
    <w:rsid w:val="00FE5536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CC36"/>
  <w15:chartTrackingRefBased/>
  <w15:docId w15:val="{9EF98E24-286D-41A1-9CF7-E1C13A67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5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E5868B7E</Template>
  <TotalTime>31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21</cp:revision>
  <dcterms:created xsi:type="dcterms:W3CDTF">2018-11-08T16:55:00Z</dcterms:created>
  <dcterms:modified xsi:type="dcterms:W3CDTF">2018-11-09T18:24:00Z</dcterms:modified>
</cp:coreProperties>
</file>